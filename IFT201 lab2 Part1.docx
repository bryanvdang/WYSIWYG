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28D" w:rsidRDefault="009B34AB">
      <w:pPr>
        <w:pStyle w:val="Subtitle"/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-2068830</wp:posOffset>
            </wp:positionV>
            <wp:extent cx="2219325" cy="2449834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lthLifter_Apple[1]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449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-2926080</wp:posOffset>
                </wp:positionV>
                <wp:extent cx="6848856" cy="9144000"/>
                <wp:effectExtent l="0" t="0" r="9525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8856" cy="9144000"/>
                          <a:chOff x="0" y="0"/>
                          <a:chExt cx="6852920" cy="9142730"/>
                        </a:xfrm>
                      </wpg:grpSpPr>
                      <wps:wsp>
                        <wps:cNvPr id="20" name="Rectangle 20" descr="Contact Info"/>
                        <wps:cNvSpPr/>
                        <wps:spPr>
                          <a:xfrm>
                            <a:off x="409794" y="8261313"/>
                            <a:ext cx="6032927" cy="4572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028D" w:rsidRDefault="00F07A74">
                              <w:pPr>
                                <w:pStyle w:val="ContactInfo"/>
                              </w:pPr>
                              <w:r>
                                <w:t xml:space="preserve">for more </w:t>
                              </w:r>
                              <w:proofErr w:type="gramStart"/>
                              <w:r>
                                <w:t>information</w:t>
                              </w:r>
                              <w:proofErr w:type="gramEnd"/>
                              <w:r>
                                <w:t xml:space="preserve"> contact:  </w:t>
                              </w:r>
                              <w:hyperlink r:id="rId9" w:history="1">
                                <w:r w:rsidR="00A546BE" w:rsidRPr="00EE2FAE">
                                  <w:rPr>
                                    <w:rStyle w:val="Hyperlink"/>
                                  </w:rPr>
                                  <w:t>healthday@gmail.com</w:t>
                                </w:r>
                              </w:hyperlink>
                              <w:r w:rsidR="00A546BE">
                                <w:t xml:space="preserve"> or 480-983-3474</w:t>
                              </w:r>
                            </w:p>
                          </w:txbxContent>
                        </wps:txbx>
                        <wps:bodyPr rot="0" spcFirstLastPara="0" vert="horz" wrap="square" lIns="493776" tIns="45720" rIns="493776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ame 21"/>
                        <wps:cNvSpPr/>
                        <wps:spPr>
                          <a:xfrm>
                            <a:off x="0" y="0"/>
                            <a:ext cx="6852920" cy="9142730"/>
                          </a:xfrm>
                          <a:prstGeom prst="frame">
                            <a:avLst>
                              <a:gd name="adj1" fmla="val 6806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-1in;margin-top:-230.4pt;width:539.3pt;height:10in;z-index:-251658240" coordsize="68529,9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">
                <v:rect id="Rectangle 20" o:spid="_x0000_s1027" alt="Contact Info" style="position:absolute;left:4097;top:82613;width:6033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" fillcolor="#f7f3e2 [3214]" stroked="f" strokeweight="1pt">
                  <v:textbox inset="38.88pt,,38.88pt">
                    <w:txbxContent>
                      <w:p w:rsidR="00AC028D" w:rsidRDefault="00F07A74">
                        <w:pPr>
                          <w:pStyle w:val="ContactInfo"/>
                        </w:pPr>
                        <w:r>
                          <w:t xml:space="preserve">for more </w:t>
                        </w:r>
                        <w:proofErr w:type="gramStart"/>
                        <w:r>
                          <w:t>information</w:t>
                        </w:r>
                        <w:proofErr w:type="gramEnd"/>
                        <w:r>
                          <w:t xml:space="preserve"> contact: </w:t>
                        </w:r>
                        <w:r>
                          <w:t xml:space="preserve"> </w:t>
                        </w:r>
                        <w:hyperlink r:id="rId10" w:history="1">
                          <w:r w:rsidR="00A546BE" w:rsidRPr="00EE2FAE">
                            <w:rPr>
                              <w:rStyle w:val="Hyperlink"/>
                            </w:rPr>
                            <w:t>healthday@gmail.com</w:t>
                          </w:r>
                        </w:hyperlink>
                        <w:r w:rsidR="00A546BE">
                          <w:t xml:space="preserve"> or 480-983-3474</w:t>
                        </w:r>
                      </w:p>
                    </w:txbxContent>
                  </v:textbox>
                </v:rect>
                <v:shape id="Frame 21" o:spid="_x0000_s1028" style="position:absolute;width:68529;height:91427;visibility:visible;mso-wrap-style:square;v-text-anchor:middle" coordsize="6852920,9142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" path="m,l6852920,r,9142730l,9142730,,xm466410,466410r,8209910l6386510,8676320r,-8209910l466410,466410xe" fillcolor="#82b4b9 [3204]" stroked="f" strokeweight="1pt">
                  <v:stroke joinstyle="miter"/>
                  <v:path arrowok="t" o:connecttype="custom" o:connectlocs="0,0;6852920,0;6852920,9142730;0,9142730;0,0;466410,466410;466410,8676320;6386510,8676320;6386510,466410;466410,466410" o:connectangles="0,0,0,0,0,0,0,0,0,0"/>
                </v:shape>
              </v:group>
            </w:pict>
          </mc:Fallback>
        </mc:AlternateContent>
      </w:r>
    </w:p>
    <w:p w:rsidR="00AC028D" w:rsidRPr="00884AB8" w:rsidRDefault="00884AB8">
      <w:pPr>
        <w:pStyle w:val="Title"/>
        <w:rPr>
          <w:sz w:val="72"/>
        </w:rPr>
      </w:pPr>
      <w:r w:rsidRPr="00884AB8">
        <w:rPr>
          <w:sz w:val="72"/>
        </w:rPr>
        <w:t>Public Health Initiave</w:t>
      </w:r>
    </w:p>
    <w:p w:rsidR="00AC028D" w:rsidRPr="009B34AB" w:rsidRDefault="009B34AB">
      <w:pPr>
        <w:pStyle w:val="Subtitle"/>
        <w:rPr>
          <w:sz w:val="20"/>
        </w:rPr>
      </w:pPr>
      <w:r w:rsidRPr="009B34AB">
        <w:rPr>
          <w:sz w:val="20"/>
        </w:rPr>
        <w:t xml:space="preserve">Hosted by: </w:t>
      </w:r>
      <w:proofErr w:type="spellStart"/>
      <w:r>
        <w:rPr>
          <w:caps w:val="0"/>
          <w:sz w:val="20"/>
        </w:rPr>
        <w:t>Ffutche</w:t>
      </w:r>
      <w:proofErr w:type="spellEnd"/>
      <w:r>
        <w:rPr>
          <w:caps w:val="0"/>
          <w:sz w:val="20"/>
        </w:rPr>
        <w:t xml:space="preserve"> Foundation</w:t>
      </w:r>
    </w:p>
    <w:p w:rsidR="00AC028D" w:rsidRDefault="00BA6DD8">
      <w:pPr>
        <w:pStyle w:val="Date"/>
      </w:pPr>
      <w:r>
        <w:t xml:space="preserve">When: </w:t>
      </w:r>
      <w:sdt>
        <w:sdtPr>
          <w:id w:val="896172397"/>
          <w:placeholder>
            <w:docPart w:val="8CA281CCBAE24C878CB1E5292E1733BC"/>
          </w:placeholder>
          <w:date w:fullDate="2006-11-0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>
            <w:t>November 5, 2006</w:t>
          </w:r>
        </w:sdtContent>
      </w:sdt>
    </w:p>
    <w:p w:rsidR="00AC028D" w:rsidRDefault="00BA6DD8">
      <w:pPr>
        <w:pStyle w:val="Time"/>
      </w:pPr>
      <w:r>
        <w:t>Time: 10 am – 4pm</w:t>
      </w:r>
      <w:bookmarkStart w:id="0" w:name="_GoBack"/>
      <w:bookmarkEnd w:id="0"/>
    </w:p>
    <w:p w:rsidR="00AC028D" w:rsidRPr="00BA6DD8" w:rsidRDefault="00BA6DD8">
      <w:pPr>
        <w:pStyle w:val="Location"/>
        <w:rPr>
          <w:b/>
        </w:rPr>
      </w:pPr>
      <w:r w:rsidRPr="00BA6DD8">
        <w:rPr>
          <w:b/>
        </w:rPr>
        <w:t>WHERE: Mesa Riverview Park, Mesa, AZ, 85201</w:t>
      </w:r>
    </w:p>
    <w:p w:rsidR="003E2198" w:rsidRPr="003E2198" w:rsidRDefault="0092499D" w:rsidP="0092499D">
      <w:pPr>
        <w:rPr>
          <w:sz w:val="20"/>
        </w:rPr>
      </w:pPr>
      <w:r w:rsidRPr="003E2198">
        <w:rPr>
          <w:sz w:val="20"/>
        </w:rPr>
        <w:t xml:space="preserve">The </w:t>
      </w:r>
      <w:proofErr w:type="spellStart"/>
      <w:r w:rsidRPr="003E2198">
        <w:rPr>
          <w:sz w:val="20"/>
        </w:rPr>
        <w:t>Ffutche</w:t>
      </w:r>
      <w:proofErr w:type="spellEnd"/>
      <w:r w:rsidRPr="003E2198">
        <w:rPr>
          <w:sz w:val="20"/>
        </w:rPr>
        <w:t xml:space="preserve"> Foundation is hosting a 2-day health campaign </w:t>
      </w:r>
      <w:r w:rsidR="00A546BE" w:rsidRPr="003E2198">
        <w:rPr>
          <w:sz w:val="20"/>
        </w:rPr>
        <w:t xml:space="preserve">to provide the general public information on their current health through proper examinations. </w:t>
      </w:r>
      <w:r w:rsidR="003E2198" w:rsidRPr="003E2198">
        <w:rPr>
          <w:sz w:val="20"/>
        </w:rPr>
        <w:t xml:space="preserve">The campaign will include Doctor consultations, Blood pressure test, Glucose level test, Free generic drugs, and free physical therapy. </w:t>
      </w:r>
      <w:r w:rsidR="003E2198">
        <w:rPr>
          <w:sz w:val="20"/>
        </w:rPr>
        <w:t>We look forward to seeing you there!</w:t>
      </w:r>
    </w:p>
    <w:p w:rsidR="003E2198" w:rsidRPr="003E2198" w:rsidRDefault="003E2198" w:rsidP="003E2198">
      <w:pPr>
        <w:autoSpaceDE w:val="0"/>
        <w:autoSpaceDN w:val="0"/>
        <w:adjustRightInd w:val="0"/>
        <w:spacing w:after="0"/>
        <w:ind w:left="0"/>
        <w:rPr>
          <w:rFonts w:cs="Times New Roman"/>
          <w:sz w:val="20"/>
        </w:rPr>
      </w:pPr>
      <w:r w:rsidRPr="003E2198">
        <w:rPr>
          <w:rFonts w:cs="Times New Roman"/>
          <w:sz w:val="20"/>
        </w:rPr>
        <w:t>Participating doctors include:</w:t>
      </w:r>
    </w:p>
    <w:p w:rsidR="003E2198" w:rsidRPr="003E2198" w:rsidRDefault="003E2198" w:rsidP="003E2198">
      <w:pPr>
        <w:autoSpaceDE w:val="0"/>
        <w:autoSpaceDN w:val="0"/>
        <w:adjustRightInd w:val="0"/>
        <w:spacing w:after="0"/>
        <w:ind w:left="0"/>
        <w:rPr>
          <w:rFonts w:cs="Times New Roman"/>
          <w:sz w:val="20"/>
        </w:rPr>
      </w:pPr>
      <w:r w:rsidRPr="003E2198">
        <w:rPr>
          <w:rFonts w:cs="Times New Roman"/>
          <w:sz w:val="20"/>
        </w:rPr>
        <w:t>Dr. XYZ, Internal medicine, from HH hospital</w:t>
      </w:r>
    </w:p>
    <w:p w:rsidR="003E2198" w:rsidRPr="003E2198" w:rsidRDefault="003E2198" w:rsidP="003E2198">
      <w:pPr>
        <w:autoSpaceDE w:val="0"/>
        <w:autoSpaceDN w:val="0"/>
        <w:adjustRightInd w:val="0"/>
        <w:spacing w:after="0"/>
        <w:ind w:left="0"/>
        <w:rPr>
          <w:rFonts w:cs="Times New Roman"/>
          <w:sz w:val="20"/>
        </w:rPr>
      </w:pPr>
      <w:r w:rsidRPr="003E2198">
        <w:rPr>
          <w:rFonts w:cs="Times New Roman"/>
          <w:sz w:val="20"/>
        </w:rPr>
        <w:t>Dr. VWX, physical therapist, from PH hospital</w:t>
      </w:r>
    </w:p>
    <w:p w:rsidR="003E2198" w:rsidRPr="003E2198" w:rsidRDefault="003E2198" w:rsidP="003E2198">
      <w:pPr>
        <w:autoSpaceDE w:val="0"/>
        <w:autoSpaceDN w:val="0"/>
        <w:adjustRightInd w:val="0"/>
        <w:spacing w:after="0"/>
        <w:ind w:left="0"/>
        <w:rPr>
          <w:rFonts w:cs="Times New Roman"/>
          <w:sz w:val="20"/>
        </w:rPr>
      </w:pPr>
    </w:p>
    <w:p w:rsidR="003E2198" w:rsidRPr="003E2198" w:rsidRDefault="003E2198" w:rsidP="003E2198">
      <w:pPr>
        <w:autoSpaceDE w:val="0"/>
        <w:autoSpaceDN w:val="0"/>
        <w:adjustRightInd w:val="0"/>
        <w:spacing w:after="0"/>
        <w:ind w:left="0"/>
        <w:rPr>
          <w:rFonts w:cs="Times New Roman"/>
          <w:sz w:val="20"/>
        </w:rPr>
      </w:pPr>
      <w:r w:rsidRPr="003E2198">
        <w:rPr>
          <w:rFonts w:cs="Times New Roman"/>
          <w:sz w:val="20"/>
        </w:rPr>
        <w:t>Participating nurses include</w:t>
      </w:r>
    </w:p>
    <w:p w:rsidR="00AC028D" w:rsidRPr="008C3D7B" w:rsidRDefault="003E2198" w:rsidP="008C3D7B">
      <w:pPr>
        <w:autoSpaceDE w:val="0"/>
        <w:autoSpaceDN w:val="0"/>
        <w:adjustRightInd w:val="0"/>
        <w:spacing w:after="0"/>
        <w:ind w:left="0"/>
        <w:rPr>
          <w:rFonts w:cs="Times New Roman"/>
          <w:sz w:val="20"/>
        </w:rPr>
      </w:pPr>
      <w:r w:rsidRPr="003E2198">
        <w:rPr>
          <w:rFonts w:cs="Times New Roman"/>
          <w:sz w:val="20"/>
        </w:rPr>
        <w:t>Ms. RN, pediatrician, from HH hospital</w:t>
      </w:r>
    </w:p>
    <w:sectPr w:rsidR="00AC028D" w:rsidRPr="008C3D7B">
      <w:headerReference w:type="default" r:id="rId11"/>
      <w:pgSz w:w="12240" w:h="15840"/>
      <w:pgMar w:top="5328" w:right="2160" w:bottom="2448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F52" w:rsidRDefault="00956F52" w:rsidP="008C3D7B">
      <w:pPr>
        <w:spacing w:after="0" w:line="240" w:lineRule="auto"/>
      </w:pPr>
      <w:r>
        <w:separator/>
      </w:r>
    </w:p>
  </w:endnote>
  <w:endnote w:type="continuationSeparator" w:id="0">
    <w:p w:rsidR="00956F52" w:rsidRDefault="00956F52" w:rsidP="008C3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F52" w:rsidRDefault="00956F52" w:rsidP="008C3D7B">
      <w:pPr>
        <w:spacing w:after="0" w:line="240" w:lineRule="auto"/>
      </w:pPr>
      <w:r>
        <w:separator/>
      </w:r>
    </w:p>
  </w:footnote>
  <w:footnote w:type="continuationSeparator" w:id="0">
    <w:p w:rsidR="00956F52" w:rsidRDefault="00956F52" w:rsidP="008C3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D7B" w:rsidRDefault="008C3D7B" w:rsidP="008C3D7B">
    <w:pPr>
      <w:pStyle w:val="Header"/>
      <w:ind w:left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718"/>
    <w:rsid w:val="003E2198"/>
    <w:rsid w:val="00740718"/>
    <w:rsid w:val="00884AB8"/>
    <w:rsid w:val="008C3D7B"/>
    <w:rsid w:val="0092499D"/>
    <w:rsid w:val="00956F52"/>
    <w:rsid w:val="009B34AB"/>
    <w:rsid w:val="00A546BE"/>
    <w:rsid w:val="00AC028D"/>
    <w:rsid w:val="00BA6DD8"/>
    <w:rsid w:val="00F0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D9C63A"/>
  <w15:chartTrackingRefBased/>
  <w15:docId w15:val="{EDF0D030-879A-4F5D-8208-F1C1851B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72111" w:themeColor="text2"/>
        <w:sz w:val="24"/>
        <w:lang w:val="en-US" w:eastAsia="ja-JP" w:bidi="ar-SA"/>
      </w:rPr>
    </w:rPrDefault>
    <w:pPrDefault>
      <w:pPr>
        <w:spacing w:after="240" w:line="288" w:lineRule="auto"/>
        <w:ind w:left="101" w:right="101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pPr>
      <w:spacing w:after="40" w:line="228" w:lineRule="auto"/>
      <w:ind w:left="0" w:right="0"/>
    </w:pPr>
    <w:rPr>
      <w:caps/>
      <w:spacing w:val="15"/>
      <w:sz w:val="52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spacing w:val="15"/>
      <w:sz w:val="52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04" w:lineRule="auto"/>
      <w:ind w:left="0" w:right="0"/>
      <w:contextualSpacing/>
    </w:pPr>
    <w:rPr>
      <w:rFonts w:asciiTheme="majorHAnsi" w:eastAsiaTheme="majorEastAsia" w:hAnsiTheme="majorHAnsi" w:cstheme="majorBidi"/>
      <w:b/>
      <w:bCs/>
      <w:caps/>
      <w:color w:val="9C2224" w:themeColor="accent2" w:themeShade="BF"/>
      <w:spacing w:val="-10"/>
      <w:kern w:val="28"/>
      <w:sz w:val="84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aps/>
      <w:color w:val="9C2224" w:themeColor="accent2" w:themeShade="BF"/>
      <w:spacing w:val="-10"/>
      <w:kern w:val="28"/>
      <w:sz w:val="84"/>
    </w:rPr>
  </w:style>
  <w:style w:type="paragraph" w:styleId="Date">
    <w:name w:val="Date"/>
    <w:basedOn w:val="Normal"/>
    <w:next w:val="Normal"/>
    <w:link w:val="DateChar"/>
    <w:uiPriority w:val="2"/>
    <w:unhideWhenUsed/>
    <w:qFormat/>
    <w:pPr>
      <w:pBdr>
        <w:top w:val="dotted" w:sz="2" w:space="15" w:color="572111" w:themeColor="text2"/>
        <w:left w:val="dotted" w:sz="2" w:space="2" w:color="FFFFFF" w:themeColor="background1"/>
        <w:right w:val="dotted" w:sz="2" w:space="2" w:color="FFFFFF" w:themeColor="background1"/>
      </w:pBdr>
      <w:spacing w:before="360" w:after="40" w:line="216" w:lineRule="auto"/>
      <w:contextualSpacing/>
    </w:pPr>
    <w:rPr>
      <w:b/>
      <w:bCs/>
      <w:smallCaps/>
      <w:color w:val="9C2224" w:themeColor="accent2" w:themeShade="BF"/>
      <w:sz w:val="44"/>
    </w:rPr>
  </w:style>
  <w:style w:type="character" w:customStyle="1" w:styleId="DateChar">
    <w:name w:val="Date Char"/>
    <w:basedOn w:val="DefaultParagraphFont"/>
    <w:link w:val="Date"/>
    <w:uiPriority w:val="2"/>
    <w:rPr>
      <w:b/>
      <w:bCs/>
      <w:smallCaps/>
      <w:color w:val="9C2224" w:themeColor="accent2" w:themeShade="BF"/>
      <w:sz w:val="44"/>
    </w:rPr>
  </w:style>
  <w:style w:type="paragraph" w:customStyle="1" w:styleId="Time">
    <w:name w:val="Time"/>
    <w:basedOn w:val="Normal"/>
    <w:uiPriority w:val="2"/>
    <w:qFormat/>
    <w:pPr>
      <w:spacing w:after="300" w:line="216" w:lineRule="auto"/>
      <w:contextualSpacing/>
    </w:pPr>
    <w:rPr>
      <w:b/>
      <w:bCs/>
      <w:smallCaps/>
      <w:sz w:val="44"/>
    </w:rPr>
  </w:style>
  <w:style w:type="paragraph" w:customStyle="1" w:styleId="Location">
    <w:name w:val="Location"/>
    <w:basedOn w:val="Normal"/>
    <w:uiPriority w:val="3"/>
    <w:qFormat/>
    <w:pPr>
      <w:pBdr>
        <w:left w:val="dotted" w:sz="2" w:space="2" w:color="FFFFFF" w:themeColor="background1"/>
        <w:bottom w:val="dotted" w:sz="2" w:space="15" w:color="572111" w:themeColor="text2"/>
        <w:right w:val="dotted" w:sz="2" w:space="2" w:color="FFFFFF" w:themeColor="background1"/>
      </w:pBdr>
      <w:spacing w:after="400" w:line="228" w:lineRule="auto"/>
      <w:contextualSpacing/>
    </w:pPr>
    <w:rPr>
      <w:smallCaps/>
      <w:sz w:val="36"/>
    </w:rPr>
  </w:style>
  <w:style w:type="paragraph" w:customStyle="1" w:styleId="ContactInfo">
    <w:name w:val="Contact Info"/>
    <w:basedOn w:val="Normal"/>
    <w:uiPriority w:val="4"/>
    <w:qFormat/>
    <w:pPr>
      <w:spacing w:after="0" w:line="240" w:lineRule="auto"/>
    </w:pPr>
    <w:rPr>
      <w:smallCaps/>
    </w:rPr>
  </w:style>
  <w:style w:type="character" w:styleId="Hyperlink">
    <w:name w:val="Hyperlink"/>
    <w:basedOn w:val="DefaultParagraphFont"/>
    <w:uiPriority w:val="99"/>
    <w:unhideWhenUsed/>
    <w:rsid w:val="00A546BE"/>
    <w:rPr>
      <w:color w:val="82B4B9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3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D7B"/>
  </w:style>
  <w:style w:type="paragraph" w:styleId="Footer">
    <w:name w:val="footer"/>
    <w:basedOn w:val="Normal"/>
    <w:link w:val="FooterChar"/>
    <w:uiPriority w:val="99"/>
    <w:unhideWhenUsed/>
    <w:rsid w:val="008C3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healthday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ealthday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vdang\AppData\Roaming\Microsoft\Templates\Spring%20event%20flyer%20(with%20blossom%20branch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A281CCBAE24C878CB1E5292E173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903A6-7AD5-4ED0-9C08-3D10D53D3224}"/>
      </w:docPartPr>
      <w:docPartBody>
        <w:p w:rsidR="00B870F6" w:rsidRDefault="001C7C8B">
          <w:pPr>
            <w:pStyle w:val="8CA281CCBAE24C878CB1E5292E1733BC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8B"/>
    <w:rsid w:val="001C7C8B"/>
    <w:rsid w:val="004E7D37"/>
    <w:rsid w:val="00B8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82474EBE7A47438BC46BA50B5A7D47">
    <w:name w:val="CA82474EBE7A47438BC46BA50B5A7D47"/>
  </w:style>
  <w:style w:type="paragraph" w:customStyle="1" w:styleId="D4C26469EB1747A1AB5EE4D7298F078A">
    <w:name w:val="D4C26469EB1747A1AB5EE4D7298F078A"/>
  </w:style>
  <w:style w:type="paragraph" w:customStyle="1" w:styleId="4B9798DA7B0146BA83DD9019A0A661A0">
    <w:name w:val="4B9798DA7B0146BA83DD9019A0A661A0"/>
  </w:style>
  <w:style w:type="paragraph" w:customStyle="1" w:styleId="8CA281CCBAE24C878CB1E5292E1733BC">
    <w:name w:val="8CA281CCBAE24C878CB1E5292E1733BC"/>
  </w:style>
  <w:style w:type="paragraph" w:customStyle="1" w:styleId="5F2E6CFF9279459F8AE7ED325DDA61FA">
    <w:name w:val="5F2E6CFF9279459F8AE7ED325DDA61FA"/>
  </w:style>
  <w:style w:type="paragraph" w:customStyle="1" w:styleId="3043BE8C05D84A92A6DC2551268BE8A9">
    <w:name w:val="3043BE8C05D84A92A6DC2551268BE8A9"/>
  </w:style>
  <w:style w:type="paragraph" w:customStyle="1" w:styleId="60401FECB5584CEA89E062E1C344E068">
    <w:name w:val="60401FECB5584CEA89E062E1C344E068"/>
  </w:style>
  <w:style w:type="paragraph" w:customStyle="1" w:styleId="221629604037404B8FD640EFD6795F0A">
    <w:name w:val="221629604037404B8FD640EFD6795F0A"/>
  </w:style>
  <w:style w:type="paragraph" w:customStyle="1" w:styleId="624630592B59443A88A0F48F49DCCF46">
    <w:name w:val="624630592B59443A88A0F48F49DCCF46"/>
  </w:style>
  <w:style w:type="paragraph" w:customStyle="1" w:styleId="BC79948CE2A44E89AA660AABDBAB048A">
    <w:name w:val="BC79948CE2A44E89AA660AABDBAB04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ossom Flyer">
      <a:dk1>
        <a:sysClr val="windowText" lastClr="000000"/>
      </a:dk1>
      <a:lt1>
        <a:sysClr val="window" lastClr="FFFFFF"/>
      </a:lt1>
      <a:dk2>
        <a:srgbClr val="572111"/>
      </a:dk2>
      <a:lt2>
        <a:srgbClr val="F7F3E2"/>
      </a:lt2>
      <a:accent1>
        <a:srgbClr val="82B4B9"/>
      </a:accent1>
      <a:accent2>
        <a:srgbClr val="D12F31"/>
      </a:accent2>
      <a:accent3>
        <a:srgbClr val="D8B028"/>
      </a:accent3>
      <a:accent4>
        <a:srgbClr val="A96F90"/>
      </a:accent4>
      <a:accent5>
        <a:srgbClr val="87A755"/>
      </a:accent5>
      <a:accent6>
        <a:srgbClr val="E28B25"/>
      </a:accent6>
      <a:hlink>
        <a:srgbClr val="82B4B9"/>
      </a:hlink>
      <a:folHlink>
        <a:srgbClr val="A96F90"/>
      </a:folHlink>
    </a:clrScheme>
    <a:fontScheme name="Candara">
      <a:majorFont>
        <a:latin typeface="Candara" panose="020E0502030303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2492E-3CEA-4E05-802D-833C127E17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C2DAC9-BF23-4D80-A085-D1D0AB0A4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Spring event flyer (with blossom branch).dotx</Template>
  <TotalTime>53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Bryan Dang</dc:creator>
  <cp:keywords/>
  <cp:lastModifiedBy>Bryan Dang</cp:lastModifiedBy>
  <cp:revision>5</cp:revision>
  <dcterms:created xsi:type="dcterms:W3CDTF">2016-10-25T02:06:00Z</dcterms:created>
  <dcterms:modified xsi:type="dcterms:W3CDTF">2016-10-26T05:46:00Z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TC029048339991</vt:lpwstr>
  </property>
</Properties>
</file>